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3BF" w:rsidRPr="0086678C" w:rsidRDefault="0031154C" w:rsidP="007D5AC1">
      <w:pPr>
        <w:rPr>
          <w:lang w:val="en-US"/>
        </w:rPr>
      </w:pPr>
      <w:r>
        <w:rPr>
          <w:noProof/>
          <w:lang w:val="en-US" w:eastAsia="zh-T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-80645</wp:posOffset>
            </wp:positionH>
            <wp:positionV relativeFrom="paragraph">
              <wp:posOffset>-739140</wp:posOffset>
            </wp:positionV>
            <wp:extent cx="7678420" cy="10858500"/>
            <wp:effectExtent l="19050" t="0" r="0" b="0"/>
            <wp:wrapNone/>
            <wp:docPr id="133" name="圖片 13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8420" cy="1085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F45707" w:rsidP="00F0441F">
      <w:pPr>
        <w:tabs>
          <w:tab w:val="left" w:pos="3153"/>
        </w:tabs>
        <w:rPr>
          <w:lang w:val="en-US"/>
        </w:rPr>
      </w:pPr>
      <w:r w:rsidRPr="0086678C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5pt;margin-top:283.5pt;width:450pt;height:241.5pt;z-index:251654144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1028;mso-column-margin:5.76pt" inset="2.88pt,2.88pt,2.88pt,2.88pt">
              <w:txbxContent>
                <w:p w:rsidR="00DE5A67" w:rsidRPr="007D465E" w:rsidRDefault="00DE5A67" w:rsidP="004400AA">
                  <w:pPr>
                    <w:pStyle w:val="Mysubhead"/>
                    <w:jc w:val="left"/>
                    <w:rPr>
                      <w:rStyle w:val="sowc"/>
                      <w:rFonts w:ascii="ChunkFive" w:hAnsi="ChunkFive"/>
                      <w:b w:val="0"/>
                      <w:color w:val="E10007"/>
                      <w:sz w:val="56"/>
                      <w:szCs w:val="56"/>
                    </w:rPr>
                  </w:pPr>
                </w:p>
                <w:p w:rsidR="004F6FD5" w:rsidRPr="00C85598" w:rsidRDefault="004F6FD5" w:rsidP="004F6FD5">
                  <w:pPr>
                    <w:pStyle w:val="My"/>
                    <w:jc w:val="right"/>
                    <w:rPr>
                      <w:rStyle w:val="sowc"/>
                      <w:rFonts w:ascii="ChunkFive" w:hAnsi="ChunkFive"/>
                      <w:color w:val="000000"/>
                      <w:lang w:val="en-US"/>
                    </w:rPr>
                  </w:pPr>
                </w:p>
                <w:p w:rsidR="004F6FD5" w:rsidRPr="00C85598" w:rsidRDefault="004F6FD5" w:rsidP="004F6FD5">
                  <w:pPr>
                    <w:pStyle w:val="My"/>
                    <w:jc w:val="right"/>
                    <w:rPr>
                      <w:rStyle w:val="sowc"/>
                      <w:rFonts w:ascii="ChunkFive" w:hAnsi="ChunkFive"/>
                      <w:color w:val="000000"/>
                      <w:lang w:val="en-US"/>
                    </w:rPr>
                  </w:pPr>
                </w:p>
                <w:p w:rsidR="004A73BF" w:rsidRPr="00362007" w:rsidRDefault="004A73BF" w:rsidP="004A73BF">
                  <w:pPr>
                    <w:pStyle w:val="My"/>
                    <w:jc w:val="right"/>
                    <w:rPr>
                      <w:rStyle w:val="sowc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</w:p>
                <w:p w:rsidR="007D5AC1" w:rsidRPr="0031154C" w:rsidRDefault="001A17BC" w:rsidP="004F6FD5">
                  <w:pPr>
                    <w:pStyle w:val="My"/>
                    <w:jc w:val="both"/>
                    <w:rPr>
                      <w:rStyle w:val="sowc"/>
                      <w:rFonts w:eastAsiaTheme="minorEastAsia" w:hint="eastAsia"/>
                      <w:color w:val="000000"/>
                      <w:sz w:val="26"/>
                      <w:szCs w:val="26"/>
                      <w:lang w:val="en-US" w:eastAsia="zh-TW"/>
                    </w:rPr>
                  </w:pPr>
                  <w:proofErr w:type="spellStart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Lorem</w:t>
                  </w:r>
                  <w:proofErr w:type="spellEnd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ipsum</w:t>
                  </w:r>
                  <w:proofErr w:type="spellEnd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gramStart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dolor sit</w:t>
                  </w:r>
                  <w:proofErr w:type="gramEnd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amet</w:t>
                  </w:r>
                  <w:proofErr w:type="spellEnd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consectetuer</w:t>
                  </w:r>
                  <w:proofErr w:type="spellEnd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adipiscing</w:t>
                  </w:r>
                  <w:proofErr w:type="spellEnd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elit</w:t>
                  </w:r>
                  <w:proofErr w:type="spellEnd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sed</w:t>
                  </w:r>
                  <w:proofErr w:type="spellEnd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diam</w:t>
                  </w:r>
                  <w:proofErr w:type="spellEnd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nonummy</w:t>
                  </w:r>
                  <w:proofErr w:type="spellEnd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nibh</w:t>
                  </w:r>
                  <w:proofErr w:type="spellEnd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euismod</w:t>
                  </w:r>
                  <w:proofErr w:type="spellEnd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tincidunt</w:t>
                  </w:r>
                  <w:proofErr w:type="spellEnd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ut</w:t>
                  </w:r>
                  <w:proofErr w:type="spellEnd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laoreet</w:t>
                  </w:r>
                  <w:proofErr w:type="spellEnd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dolore</w:t>
                  </w:r>
                  <w:proofErr w:type="spellEnd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magna </w:t>
                  </w:r>
                  <w:proofErr w:type="spellStart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aliquam</w:t>
                  </w:r>
                  <w:proofErr w:type="spellEnd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erat</w:t>
                  </w:r>
                  <w:proofErr w:type="spellEnd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volutpat</w:t>
                  </w:r>
                  <w:proofErr w:type="spellEnd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. </w:t>
                  </w:r>
                  <w:proofErr w:type="spellStart"/>
                  <w:proofErr w:type="gramStart"/>
                  <w:r w:rsidR="004F6FD5"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Ut</w:t>
                  </w:r>
                  <w:proofErr w:type="spellEnd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wisi</w:t>
                  </w:r>
                  <w:proofErr w:type="spellEnd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enim</w:t>
                  </w:r>
                  <w:proofErr w:type="spellEnd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ad minim </w:t>
                  </w:r>
                  <w:proofErr w:type="spellStart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veniam</w:t>
                  </w:r>
                  <w:proofErr w:type="spellEnd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quis</w:t>
                  </w:r>
                  <w:proofErr w:type="spellEnd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nostrud</w:t>
                  </w:r>
                  <w:proofErr w:type="spellEnd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exerci</w:t>
                  </w:r>
                  <w:proofErr w:type="spellEnd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tation</w:t>
                  </w:r>
                  <w:proofErr w:type="spellEnd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ullamcorper</w:t>
                  </w:r>
                  <w:proofErr w:type="spellEnd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suscipit</w:t>
                  </w:r>
                  <w:proofErr w:type="spellEnd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lobortis</w:t>
                  </w:r>
                  <w:proofErr w:type="spellEnd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nisl</w:t>
                  </w:r>
                  <w:proofErr w:type="spellEnd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ut</w:t>
                  </w:r>
                  <w:proofErr w:type="spellEnd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aliquip</w:t>
                  </w:r>
                  <w:proofErr w:type="spellEnd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ex ea </w:t>
                  </w:r>
                  <w:proofErr w:type="spellStart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commodo</w:t>
                  </w:r>
                  <w:proofErr w:type="spellEnd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consequat</w:t>
                  </w:r>
                  <w:proofErr w:type="spellEnd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.</w:t>
                  </w:r>
                  <w:proofErr w:type="gramEnd"/>
                  <w:r w:rsidRPr="003D05DF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</w:p>
              </w:txbxContent>
            </v:textbox>
            <w10:wrap anchory="page"/>
          </v:shape>
        </w:pict>
      </w:r>
      <w:r w:rsidR="00F0441F" w:rsidRPr="0086678C">
        <w:rPr>
          <w:lang w:val="en-US"/>
        </w:rPr>
        <w:tab/>
      </w: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4A73BF">
      <w:pPr>
        <w:pStyle w:val="My"/>
        <w:jc w:val="right"/>
        <w:rPr>
          <w:rStyle w:val="sowc"/>
          <w:color w:val="333333"/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3A113E" w:rsidP="007D5AC1">
      <w:pPr>
        <w:rPr>
          <w:lang w:val="en-US"/>
        </w:rPr>
      </w:pPr>
      <w:r w:rsidRPr="0086678C">
        <w:rPr>
          <w:noProof/>
          <w:lang w:val="en-US"/>
        </w:rPr>
        <w:pict>
          <v:shape id="_x0000_s1051" type="#_x0000_t202" style="position:absolute;margin-left:342pt;margin-top:99pt;width:3in;height:369pt;z-index:251657216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1051;mso-column-margin:5.76pt" inset="2.88pt,2.88pt,2.88pt,2.88pt">
              <w:txbxContent>
                <w:p w:rsidR="007D5AC1" w:rsidRPr="00362007" w:rsidRDefault="00C875D7" w:rsidP="00B30918">
                  <w:pPr>
                    <w:pStyle w:val="My"/>
                    <w:jc w:val="both"/>
                    <w:rPr>
                      <w:color w:val="333333"/>
                      <w:sz w:val="26"/>
                      <w:szCs w:val="26"/>
                      <w:lang w:val="en-US"/>
                    </w:rPr>
                  </w:pPr>
                  <w:proofErr w:type="spellStart"/>
                  <w:r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Sed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ut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perspiciatis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unde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omnis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iste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natus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error sit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voluptatem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accusantium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doloremque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laudantium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,</w:t>
                  </w:r>
                  <w:r w:rsidR="002D2E2F" w:rsidRPr="00362007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rStyle w:val="howc"/>
                      <w:color w:val="333333"/>
                      <w:sz w:val="26"/>
                      <w:szCs w:val="26"/>
                      <w:lang w:val="en-US"/>
                    </w:rPr>
                    <w:t>totam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rem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aperiam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eaque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ipsa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quae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ab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illo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inventore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veritatis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gram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et</w:t>
                  </w:r>
                  <w:proofErr w:type="gram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quasi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architecto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beatae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vitae dicta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sunt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explicabo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.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nemo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enim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ipsam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voluptatem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quia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voluptas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sit,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aspernatur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aut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odit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aut</w:t>
                  </w:r>
                  <w:proofErr w:type="spellEnd"/>
                  <w:r w:rsidR="002D2E2F" w:rsidRPr="00362007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r w:rsidR="002D2E2F" w:rsidRPr="00362007">
                    <w:rPr>
                      <w:rStyle w:val="howc"/>
                      <w:color w:val="333333"/>
                      <w:sz w:val="26"/>
                      <w:szCs w:val="26"/>
                      <w:lang w:val="en-US"/>
                    </w:rPr>
                    <w:t>fugit,</w:t>
                  </w:r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sed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quia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consequuntur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magni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dolores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eos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qui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ratione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voluptatem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sequi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nesciunt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neque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porro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quisquam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est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qui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dolorem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ipsum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quia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dolor sit,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amet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consectetur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adipisci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velit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sed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quia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non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numquam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eius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modi</w:t>
                  </w:r>
                  <w:proofErr w:type="spellEnd"/>
                  <w:r w:rsidR="002D2E2F" w:rsidRPr="00362007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rStyle w:val="howc"/>
                      <w:color w:val="333333"/>
                      <w:sz w:val="26"/>
                      <w:szCs w:val="26"/>
                      <w:lang w:val="en-US"/>
                    </w:rPr>
                    <w:t>tempora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incidunt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ut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labore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et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dolore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magnam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aliquam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quaerat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voluptatem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. </w:t>
                  </w:r>
                  <w:proofErr w:type="spellStart"/>
                  <w:proofErr w:type="gram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ut</w:t>
                  </w:r>
                  <w:proofErr w:type="spellEnd"/>
                  <w:proofErr w:type="gram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enim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ad minima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veniam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quis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nostrum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exercitationem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ullam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corporis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suscipit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laboriosam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nisi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ut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aliquid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ex ea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commodi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consequatur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? </w:t>
                  </w:r>
                  <w:proofErr w:type="spellStart"/>
                  <w:proofErr w:type="gram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quis</w:t>
                  </w:r>
                  <w:proofErr w:type="spellEnd"/>
                  <w:proofErr w:type="gram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autem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vel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eum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iure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reprehenderit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qui in ea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voluptate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velit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esse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quam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nihil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molestiae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consequatur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vel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illum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, qui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dolorem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eum</w:t>
                  </w:r>
                  <w:proofErr w:type="spellEnd"/>
                  <w:r w:rsidR="002D2E2F" w:rsidRPr="00362007"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rStyle w:val="howc"/>
                      <w:color w:val="333333"/>
                      <w:sz w:val="26"/>
                      <w:szCs w:val="26"/>
                      <w:lang w:val="en-US"/>
                    </w:rPr>
                    <w:t>fugiat</w:t>
                  </w:r>
                  <w:proofErr w:type="spellEnd"/>
                  <w:r w:rsidR="002D2E2F" w:rsidRPr="00362007">
                    <w:rPr>
                      <w:rStyle w:val="howc"/>
                      <w:color w:val="333333"/>
                      <w:sz w:val="26"/>
                      <w:szCs w:val="26"/>
                      <w:lang w:val="en-US"/>
                    </w:rPr>
                    <w:t>,</w:t>
                  </w:r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quo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voluptas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nulla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pariatur</w:t>
                  </w:r>
                  <w:proofErr w:type="spellEnd"/>
                  <w:r w:rsidR="002D2E2F" w:rsidRPr="00362007">
                    <w:rPr>
                      <w:color w:val="333333"/>
                      <w:sz w:val="26"/>
                      <w:szCs w:val="26"/>
                      <w:lang w:val="en-US"/>
                    </w:rPr>
                    <w:t>?</w:t>
                  </w:r>
                </w:p>
                <w:p w:rsidR="007D5AC1" w:rsidRPr="00362007" w:rsidRDefault="007D5AC1" w:rsidP="00B30918">
                  <w:pPr>
                    <w:pStyle w:val="My"/>
                    <w:jc w:val="both"/>
                    <w:rPr>
                      <w:color w:val="333333"/>
                      <w:sz w:val="26"/>
                      <w:szCs w:val="26"/>
                      <w:lang w:val="en-US"/>
                    </w:rPr>
                  </w:pPr>
                </w:p>
              </w:txbxContent>
            </v:textbox>
            <w10:wrap anchory="page"/>
          </v:shape>
        </w:pict>
      </w:r>
      <w:r w:rsidRPr="0086678C">
        <w:rPr>
          <w:noProof/>
          <w:lang w:val="en-US"/>
        </w:rPr>
        <w:pict>
          <v:shape id="_x0000_s1045" type="#_x0000_t202" style="position:absolute;margin-left:36pt;margin-top:99pt;width:261pt;height:342pt;z-index:251655168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1045;mso-column-margin:5.76pt" inset="2.88pt,2.88pt,2.88pt,2.88pt">
              <w:txbxContent>
                <w:p w:rsidR="003F320B" w:rsidRPr="00DC7CF2" w:rsidRDefault="003F320B" w:rsidP="00BE34C5">
                  <w:pPr>
                    <w:pStyle w:val="MyHeadtitle"/>
                    <w:rPr>
                      <w:rFonts w:ascii="Futura LT Book" w:hAnsi="Futura LT Book" w:cs="Times New Roman"/>
                      <w:b w:val="0"/>
                      <w:color w:val="333333"/>
                      <w:sz w:val="192"/>
                      <w:szCs w:val="192"/>
                    </w:rPr>
                  </w:pPr>
                  <w:r w:rsidRPr="00DC7CF2">
                    <w:rPr>
                      <w:rFonts w:ascii="Futura LT Book" w:hAnsi="Futura LT Book" w:cs="Times New Roman"/>
                      <w:b w:val="0"/>
                      <w:color w:val="333333"/>
                      <w:sz w:val="192"/>
                      <w:szCs w:val="192"/>
                    </w:rPr>
                    <w:t>1</w:t>
                  </w:r>
                </w:p>
                <w:p w:rsidR="00BE34C5" w:rsidRPr="00DC7CF2" w:rsidRDefault="002D2E2F" w:rsidP="00BE34C5">
                  <w:pPr>
                    <w:pStyle w:val="MyHeadtitle"/>
                    <w:rPr>
                      <w:rFonts w:ascii="Futura LT Book" w:hAnsi="Futura LT Book" w:cs="Times New Roman"/>
                      <w:b w:val="0"/>
                      <w:color w:val="333333"/>
                      <w:sz w:val="52"/>
                      <w:szCs w:val="52"/>
                    </w:rPr>
                  </w:pPr>
                  <w:r w:rsidRPr="00DC7CF2">
                    <w:rPr>
                      <w:rFonts w:ascii="Futura LT Book" w:hAnsi="Futura LT Book" w:cs="Times New Roman"/>
                      <w:b w:val="0"/>
                      <w:color w:val="333333"/>
                      <w:sz w:val="52"/>
                      <w:szCs w:val="52"/>
                    </w:rPr>
                    <w:t xml:space="preserve">Heading </w:t>
                  </w:r>
                  <w:r w:rsidR="00BE34C5" w:rsidRPr="00DC7CF2">
                    <w:rPr>
                      <w:rFonts w:ascii="Futura LT Book" w:hAnsi="Futura LT Book" w:cs="Times New Roman"/>
                      <w:b w:val="0"/>
                      <w:color w:val="333333"/>
                      <w:sz w:val="52"/>
                      <w:szCs w:val="52"/>
                    </w:rPr>
                    <w:t>1</w:t>
                  </w:r>
                </w:p>
                <w:p w:rsidR="00B30918" w:rsidRPr="003D05DF" w:rsidRDefault="00B30918" w:rsidP="00B30918">
                  <w:pPr>
                    <w:pStyle w:val="My"/>
                    <w:jc w:val="both"/>
                    <w:rPr>
                      <w:rStyle w:val="sowc"/>
                      <w:sz w:val="26"/>
                      <w:szCs w:val="26"/>
                      <w:lang w:val="en-US"/>
                    </w:rPr>
                  </w:pPr>
                  <w:proofErr w:type="spellStart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Duis</w:t>
                  </w:r>
                  <w:proofErr w:type="spellEnd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autem</w:t>
                  </w:r>
                  <w:proofErr w:type="spellEnd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vel</w:t>
                  </w:r>
                  <w:proofErr w:type="spellEnd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eum</w:t>
                  </w:r>
                  <w:proofErr w:type="spellEnd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iriure</w:t>
                  </w:r>
                  <w:proofErr w:type="spellEnd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dolor in </w:t>
                  </w:r>
                  <w:proofErr w:type="spellStart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hendrerit</w:t>
                  </w:r>
                  <w:proofErr w:type="spellEnd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in </w:t>
                  </w:r>
                  <w:proofErr w:type="spellStart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vulputate</w:t>
                  </w:r>
                  <w:proofErr w:type="spellEnd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velit</w:t>
                  </w:r>
                  <w:proofErr w:type="spellEnd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esse</w:t>
                  </w:r>
                  <w:proofErr w:type="spellEnd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molestie</w:t>
                  </w:r>
                  <w:proofErr w:type="spellEnd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consequat</w:t>
                  </w:r>
                  <w:proofErr w:type="spellEnd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vel</w:t>
                  </w:r>
                  <w:proofErr w:type="spellEnd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illum</w:t>
                  </w:r>
                  <w:proofErr w:type="spellEnd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dolore</w:t>
                  </w:r>
                  <w:proofErr w:type="spellEnd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eu</w:t>
                  </w:r>
                  <w:proofErr w:type="spellEnd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feugiat</w:t>
                  </w:r>
                  <w:proofErr w:type="spellEnd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nulla</w:t>
                  </w:r>
                  <w:proofErr w:type="spellEnd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facilisis</w:t>
                  </w:r>
                  <w:proofErr w:type="spellEnd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at </w:t>
                  </w:r>
                  <w:proofErr w:type="spellStart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vero</w:t>
                  </w:r>
                  <w:proofErr w:type="spellEnd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eros</w:t>
                  </w:r>
                  <w:proofErr w:type="spellEnd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gramStart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et</w:t>
                  </w:r>
                  <w:proofErr w:type="gramEnd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accumsan</w:t>
                  </w:r>
                  <w:proofErr w:type="spellEnd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et </w:t>
                  </w:r>
                  <w:proofErr w:type="spellStart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iusto</w:t>
                  </w:r>
                  <w:proofErr w:type="spellEnd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odio</w:t>
                  </w:r>
                  <w:proofErr w:type="spellEnd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dignissim</w:t>
                  </w:r>
                  <w:proofErr w:type="spellEnd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qui </w:t>
                  </w:r>
                  <w:proofErr w:type="spellStart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blandit</w:t>
                  </w:r>
                  <w:proofErr w:type="spellEnd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praesent</w:t>
                  </w:r>
                  <w:proofErr w:type="spellEnd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luptatum</w:t>
                  </w:r>
                  <w:proofErr w:type="spellEnd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zzril</w:t>
                  </w:r>
                  <w:proofErr w:type="spellEnd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delenit</w:t>
                  </w:r>
                  <w:proofErr w:type="spellEnd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augue</w:t>
                  </w:r>
                  <w:proofErr w:type="spellEnd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duis</w:t>
                  </w:r>
                  <w:proofErr w:type="spellEnd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dolore</w:t>
                  </w:r>
                  <w:proofErr w:type="spellEnd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et </w:t>
                  </w:r>
                  <w:proofErr w:type="spellStart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feugiat</w:t>
                  </w:r>
                  <w:proofErr w:type="spellEnd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nulla</w:t>
                  </w:r>
                  <w:proofErr w:type="spellEnd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facilisis</w:t>
                  </w:r>
                  <w:proofErr w:type="spellEnd"/>
                  <w:r w:rsidRPr="003D05DF">
                    <w:rPr>
                      <w:rStyle w:val="sowc"/>
                      <w:sz w:val="26"/>
                      <w:szCs w:val="26"/>
                      <w:lang w:val="en-US"/>
                    </w:rPr>
                    <w:t>.</w:t>
                  </w:r>
                </w:p>
                <w:p w:rsidR="00BE34C5" w:rsidRPr="00195032" w:rsidRDefault="00BE34C5" w:rsidP="00B30918">
                  <w:pPr>
                    <w:pStyle w:val="My"/>
                    <w:jc w:val="both"/>
                    <w:rPr>
                      <w:rStyle w:val="sowc"/>
                      <w:b/>
                      <w:color w:val="993366"/>
                      <w:lang w:val="en-US"/>
                    </w:rPr>
                  </w:pPr>
                </w:p>
              </w:txbxContent>
            </v:textbox>
            <w10:wrap anchory="page"/>
          </v:shape>
        </w:pict>
      </w: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F0441F" w:rsidRPr="0086678C" w:rsidRDefault="00F0441F" w:rsidP="005D5995">
      <w:pPr>
        <w:jc w:val="center"/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F0441F" w:rsidRPr="0086678C" w:rsidRDefault="0031154C" w:rsidP="007D5AC1">
      <w:pPr>
        <w:rPr>
          <w:lang w:val="en-US"/>
        </w:rPr>
      </w:pPr>
      <w:r>
        <w:rPr>
          <w:noProof/>
          <w:lang w:val="en-US" w:eastAsia="zh-TW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122555</wp:posOffset>
            </wp:positionV>
            <wp:extent cx="7086600" cy="3937000"/>
            <wp:effectExtent l="19050" t="0" r="0" b="0"/>
            <wp:wrapNone/>
            <wp:docPr id="134" name="圖片 13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34C5" w:rsidRPr="0086678C" w:rsidRDefault="00BE34C5" w:rsidP="007D5AC1">
      <w:pPr>
        <w:rPr>
          <w:lang w:val="en-US"/>
        </w:rPr>
      </w:pPr>
    </w:p>
    <w:p w:rsidR="00BE34C5" w:rsidRPr="0086678C" w:rsidRDefault="00BE34C5" w:rsidP="007D5AC1">
      <w:pPr>
        <w:rPr>
          <w:lang w:val="en-US"/>
        </w:rPr>
      </w:pPr>
    </w:p>
    <w:p w:rsidR="00BE34C5" w:rsidRPr="0086678C" w:rsidRDefault="00BE34C5" w:rsidP="007D5AC1">
      <w:pPr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2D2E2F" w:rsidP="002D2E2F">
      <w:pPr>
        <w:tabs>
          <w:tab w:val="left" w:pos="9012"/>
        </w:tabs>
        <w:rPr>
          <w:lang w:val="en-US"/>
        </w:rPr>
      </w:pPr>
      <w:r w:rsidRPr="0086678C">
        <w:rPr>
          <w:lang w:val="en-US"/>
        </w:rPr>
        <w:tab/>
      </w:r>
    </w:p>
    <w:p w:rsidR="00664743" w:rsidRPr="0086678C" w:rsidRDefault="003A113E" w:rsidP="007D5AC1">
      <w:pPr>
        <w:rPr>
          <w:lang w:val="en-US"/>
        </w:rPr>
      </w:pPr>
      <w:r w:rsidRPr="00195032">
        <w:rPr>
          <w:noProof/>
          <w:color w:val="FFFFFF"/>
          <w:lang w:val="en-US"/>
        </w:rPr>
        <w:lastRenderedPageBreak/>
        <w:pict>
          <v:shape id="_x0000_s1054" type="#_x0000_t202" style="position:absolute;margin-left:45pt;margin-top:36pt;width:189pt;height:594pt;z-index:251658240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1054;mso-column-margin:5.76pt" inset="2.88pt,2.88pt,2.88pt,2.88pt">
              <w:txbxContent>
                <w:p w:rsidR="004A61C2" w:rsidRDefault="004A61C2" w:rsidP="004A61C2">
                  <w:pPr>
                    <w:pStyle w:val="MyHeadtitle"/>
                    <w:rPr>
                      <w:rFonts w:ascii="Futura LT Book" w:hAnsi="Futura LT Book" w:cs="Times New Roman"/>
                      <w:b w:val="0"/>
                      <w:color w:val="333333"/>
                      <w:sz w:val="52"/>
                      <w:szCs w:val="52"/>
                    </w:rPr>
                  </w:pPr>
                  <w:r w:rsidRPr="00DC7CF2">
                    <w:rPr>
                      <w:rFonts w:ascii="Futura LT Book" w:hAnsi="Futura LT Book" w:cs="Times New Roman"/>
                      <w:b w:val="0"/>
                      <w:color w:val="333333"/>
                      <w:sz w:val="52"/>
                      <w:szCs w:val="52"/>
                    </w:rPr>
                    <w:t>Heading 2</w:t>
                  </w:r>
                </w:p>
                <w:p w:rsidR="00DC7CF2" w:rsidRPr="00DC7CF2" w:rsidRDefault="00DC7CF2" w:rsidP="004A61C2">
                  <w:pPr>
                    <w:pStyle w:val="MyHeadtitle"/>
                    <w:rPr>
                      <w:rFonts w:ascii="Futura LT Book" w:hAnsi="Futura LT Book" w:cs="Times New Roman"/>
                      <w:b w:val="0"/>
                      <w:color w:val="333333"/>
                      <w:sz w:val="52"/>
                      <w:szCs w:val="52"/>
                    </w:rPr>
                  </w:pPr>
                </w:p>
                <w:p w:rsidR="004A61C2" w:rsidRPr="00362007" w:rsidRDefault="004A61C2" w:rsidP="004A61C2">
                  <w:pPr>
                    <w:pStyle w:val="My"/>
                    <w:jc w:val="both"/>
                    <w:rPr>
                      <w:rStyle w:val="sowc"/>
                      <w:sz w:val="26"/>
                      <w:szCs w:val="26"/>
                      <w:lang w:val="en-US"/>
                    </w:rPr>
                  </w:pP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Duis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autem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vel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eum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iriure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dolor in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hendrerit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in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vulputate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velit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esse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molestie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consequat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vel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illum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dolore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eu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feugiat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nulla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facilisis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at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vero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eros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gram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et</w:t>
                  </w:r>
                  <w:proofErr w:type="gram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accumsan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et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iusto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odio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dignissim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qui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blandit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praesent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luptatum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zzril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delenit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augue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C875D7"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duis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dolore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et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feugiat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nulla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facilisis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.</w:t>
                  </w:r>
                </w:p>
                <w:p w:rsidR="00195032" w:rsidRPr="00362007" w:rsidRDefault="00195032" w:rsidP="00195032">
                  <w:pPr>
                    <w:pStyle w:val="My"/>
                    <w:jc w:val="both"/>
                    <w:rPr>
                      <w:rStyle w:val="sowc"/>
                      <w:sz w:val="26"/>
                      <w:szCs w:val="26"/>
                      <w:lang w:val="en-US"/>
                    </w:rPr>
                  </w:pP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Lorem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ipsum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gram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dolor sit</w:t>
                  </w:r>
                  <w:proofErr w:type="gram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amet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consectetuer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adipiscing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elit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sed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diam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nonummy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nibh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euismod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tincidunt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ut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laoreet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dolore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magna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aliquam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erat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volutpat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. </w:t>
                  </w:r>
                  <w:proofErr w:type="spellStart"/>
                  <w:proofErr w:type="gram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Ut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wisi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enim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ad minim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veniam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quis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nostrud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exerci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tation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ullamcorper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suscipit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lobortis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nisl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ut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aliquip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ex ea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commodo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consequat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.</w:t>
                  </w:r>
                  <w:proofErr w:type="gram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Duis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autem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vel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eum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iriure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dolor in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hendrerit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in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vulputate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velit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esse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molestie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consequat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vel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illum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dolore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eu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feugiat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nulla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facilisis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at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vero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eros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gram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et</w:t>
                  </w:r>
                  <w:proofErr w:type="gram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accumsan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et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iusto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odio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dignissim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qui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blandit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praesent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luptatum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zzril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delenit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augue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duis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dolore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et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feugiat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nulla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facilisis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.</w:t>
                  </w:r>
                </w:p>
                <w:p w:rsidR="004A61C2" w:rsidRPr="00362007" w:rsidRDefault="004A61C2" w:rsidP="004A61C2">
                  <w:pPr>
                    <w:pStyle w:val="My"/>
                    <w:jc w:val="both"/>
                    <w:rPr>
                      <w:rStyle w:val="sowc"/>
                      <w:color w:val="333333"/>
                      <w:sz w:val="26"/>
                      <w:szCs w:val="26"/>
                      <w:lang w:val="en-US"/>
                    </w:rPr>
                  </w:pPr>
                </w:p>
              </w:txbxContent>
            </v:textbox>
            <w10:wrap anchory="page"/>
          </v:shape>
        </w:pict>
      </w: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195032" w:rsidRDefault="00664743" w:rsidP="007D5AC1">
      <w:pPr>
        <w:rPr>
          <w:color w:val="FFFFFF"/>
          <w:lang w:val="en-US"/>
        </w:rPr>
      </w:pPr>
    </w:p>
    <w:p w:rsidR="0031154C" w:rsidRDefault="0031154C" w:rsidP="007D5AC1">
      <w:pPr>
        <w:rPr>
          <w:color w:val="FFFFFF"/>
          <w:lang w:val="en-US"/>
        </w:rPr>
      </w:pPr>
    </w:p>
    <w:p w:rsidR="00664743" w:rsidRPr="00195032" w:rsidRDefault="0031154C" w:rsidP="007D5AC1">
      <w:pPr>
        <w:rPr>
          <w:color w:val="FFFFFF"/>
          <w:lang w:val="en-US"/>
        </w:rPr>
      </w:pPr>
      <w:r>
        <w:rPr>
          <w:color w:val="FFFFFF"/>
          <w:lang w:val="en-US"/>
        </w:rPr>
        <w:br w:type="page"/>
      </w:r>
    </w:p>
    <w:p w:rsidR="00664743" w:rsidRPr="00195032" w:rsidRDefault="00664743" w:rsidP="007D5AC1">
      <w:pPr>
        <w:rPr>
          <w:color w:val="FFFFFF"/>
          <w:lang w:val="en-US"/>
        </w:rPr>
      </w:pPr>
    </w:p>
    <w:p w:rsidR="00664743" w:rsidRPr="0086678C" w:rsidRDefault="003A113E" w:rsidP="007D5AC1">
      <w:pPr>
        <w:rPr>
          <w:lang w:val="en-US"/>
        </w:rPr>
      </w:pPr>
      <w:r w:rsidRPr="00195032">
        <w:rPr>
          <w:noProof/>
          <w:color w:val="FFFFFF"/>
          <w:lang w:val="en-US"/>
        </w:rPr>
        <w:pict>
          <v:shape id="_x0000_s1047" type="#_x0000_t202" style="position:absolute;margin-left:279pt;margin-top:135pt;width:261pt;height:6in;z-index:251656192;mso-wrap-distance-left:2.88pt;mso-wrap-distance-top:2.88pt;mso-wrap-distance-right:2.88pt;mso-wrap-distance-bottom:2.88pt;mso-position-vertical-relative:page" filled="f" fillcolor="#fffffe" stroked="f" strokecolor="#212120" insetpen="t" o:cliptowrap="t">
            <v:fill color2="#212120"/>
            <v:stroke color2="#fffffe">
              <o:left v:ext="view" color="#212120" color2="#fffffe"/>
              <o:top v:ext="view" color="#212120" color2="#fffffe"/>
              <o:right v:ext="view" color="#212120" color2="#fffffe"/>
              <o:bottom v:ext="view" color="#212120" color2="#fffffe"/>
              <o:column v:ext="view" color="#212120" color2="#fffffe"/>
            </v:stroke>
            <v:shadow color="#dcd6d4"/>
            <v:textbox style="mso-next-textbox:#_x0000_s1047;mso-column-margin:5.76pt" inset="2.88pt,2.88pt,2.88pt,2.88pt">
              <w:txbxContent>
                <w:p w:rsidR="002D2E2F" w:rsidRPr="00362007" w:rsidRDefault="002D2E2F" w:rsidP="002D2E2F">
                  <w:pPr>
                    <w:pStyle w:val="My"/>
                    <w:jc w:val="both"/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</w:pP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Lorem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ipsum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gram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dolor sit</w:t>
                  </w:r>
                  <w:proofErr w:type="gram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amet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consectetuer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adipiscing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elit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sed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diam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nonummy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nibh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euismod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tincidunt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ut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laoreet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dolore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magna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aliquam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erat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volutpat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. </w:t>
                  </w:r>
                  <w:proofErr w:type="spellStart"/>
                  <w:proofErr w:type="gram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Ut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wisi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enim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ad minim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veniam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quis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nostrud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exerci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tation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ullamcorper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suscipit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lobortis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nisl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ut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aliquip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ex ea </w:t>
                  </w:r>
                  <w:proofErr w:type="spellStart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>commodo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consequat</w:t>
                  </w:r>
                  <w:proofErr w:type="spell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.</w:t>
                  </w:r>
                  <w:proofErr w:type="gram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Duis</w:t>
                  </w:r>
                  <w:proofErr w:type="spell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autem</w:t>
                  </w:r>
                  <w:proofErr w:type="spell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vel</w:t>
                  </w:r>
                  <w:proofErr w:type="spell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eum</w:t>
                  </w:r>
                  <w:proofErr w:type="spell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iriure</w:t>
                  </w:r>
                  <w:proofErr w:type="spell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dolor in </w:t>
                  </w:r>
                  <w:proofErr w:type="spell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hendrerit</w:t>
                  </w:r>
                  <w:proofErr w:type="spell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in </w:t>
                  </w:r>
                  <w:proofErr w:type="spell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vulputate</w:t>
                  </w:r>
                  <w:proofErr w:type="spell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velit</w:t>
                  </w:r>
                  <w:proofErr w:type="spell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esse</w:t>
                  </w:r>
                  <w:proofErr w:type="spell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molestie</w:t>
                  </w:r>
                  <w:proofErr w:type="spell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consequat</w:t>
                  </w:r>
                  <w:proofErr w:type="spell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vel</w:t>
                  </w:r>
                  <w:proofErr w:type="spell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illum</w:t>
                  </w:r>
                  <w:proofErr w:type="spell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dolore</w:t>
                  </w:r>
                  <w:proofErr w:type="spell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eu</w:t>
                  </w:r>
                  <w:proofErr w:type="spell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feugiat</w:t>
                  </w:r>
                  <w:proofErr w:type="spell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nulla</w:t>
                  </w:r>
                  <w:proofErr w:type="spell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facilisis</w:t>
                  </w:r>
                  <w:proofErr w:type="spell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at </w:t>
                  </w:r>
                  <w:proofErr w:type="spell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vero</w:t>
                  </w:r>
                  <w:proofErr w:type="spell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eros</w:t>
                  </w:r>
                  <w:proofErr w:type="spell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gram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et</w:t>
                  </w:r>
                  <w:proofErr w:type="gram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accumsan</w:t>
                  </w:r>
                  <w:proofErr w:type="spell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et </w:t>
                  </w:r>
                  <w:proofErr w:type="spell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iusto</w:t>
                  </w:r>
                  <w:proofErr w:type="spell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odio</w:t>
                  </w:r>
                  <w:proofErr w:type="spell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dignissim</w:t>
                  </w:r>
                  <w:proofErr w:type="spell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qui </w:t>
                  </w:r>
                  <w:proofErr w:type="spell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blandit</w:t>
                  </w:r>
                  <w:proofErr w:type="spell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praesent</w:t>
                  </w:r>
                  <w:proofErr w:type="spell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luptatum</w:t>
                  </w:r>
                  <w:proofErr w:type="spell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zzril</w:t>
                  </w:r>
                  <w:proofErr w:type="spell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delenit</w:t>
                  </w:r>
                  <w:proofErr w:type="spell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augue</w:t>
                  </w:r>
                  <w:proofErr w:type="spell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duis</w:t>
                  </w:r>
                  <w:proofErr w:type="spell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dolore</w:t>
                  </w:r>
                  <w:proofErr w:type="spell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et </w:t>
                  </w:r>
                  <w:proofErr w:type="spell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feugiat</w:t>
                  </w:r>
                  <w:proofErr w:type="spell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nulla</w:t>
                  </w:r>
                  <w:proofErr w:type="spell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facilisis</w:t>
                  </w:r>
                  <w:proofErr w:type="spellEnd"/>
                  <w:r w:rsidRPr="00362007"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  <w:t>.</w:t>
                  </w:r>
                </w:p>
                <w:p w:rsidR="00BE34C5" w:rsidRPr="00362007" w:rsidRDefault="00BE34C5" w:rsidP="002D2E2F">
                  <w:pPr>
                    <w:pStyle w:val="My"/>
                    <w:jc w:val="both"/>
                    <w:rPr>
                      <w:rStyle w:val="sowc"/>
                      <w:color w:val="000000"/>
                      <w:sz w:val="26"/>
                      <w:szCs w:val="26"/>
                      <w:lang w:val="en-US"/>
                    </w:rPr>
                  </w:pPr>
                </w:p>
                <w:p w:rsidR="00BE34C5" w:rsidRPr="00362007" w:rsidRDefault="00BE34C5" w:rsidP="00BE34C5">
                  <w:pPr>
                    <w:pStyle w:val="My"/>
                    <w:jc w:val="both"/>
                    <w:rPr>
                      <w:sz w:val="26"/>
                      <w:szCs w:val="26"/>
                      <w:lang w:val="en-US"/>
                    </w:rPr>
                  </w:pP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Sed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ut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perspiciatis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unde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omnis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iste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natus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error sit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voluptatem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accusantium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doloremque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laudantium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>,</w:t>
                  </w:r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howc"/>
                      <w:sz w:val="26"/>
                      <w:szCs w:val="26"/>
                      <w:lang w:val="en-US"/>
                    </w:rPr>
                    <w:t>totam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rem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aperiam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eaque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ipsa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, quae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ab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illo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inventore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veritatis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gramStart"/>
                  <w:r w:rsidRPr="00362007">
                    <w:rPr>
                      <w:sz w:val="26"/>
                      <w:szCs w:val="26"/>
                      <w:lang w:val="en-US"/>
                    </w:rPr>
                    <w:t>et</w:t>
                  </w:r>
                  <w:proofErr w:type="gram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quasi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architecto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beatae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vitae dicta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sunt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explicabo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.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nemo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enim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ipsam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voluptatem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quia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voluptas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sit,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aspernatur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aut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odit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aut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r w:rsidRPr="00362007">
                    <w:rPr>
                      <w:rStyle w:val="howc"/>
                      <w:sz w:val="26"/>
                      <w:szCs w:val="26"/>
                      <w:lang w:val="en-US"/>
                    </w:rPr>
                    <w:t>fugit,</w:t>
                  </w:r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sed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quia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consequuntur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magni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dolores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eos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, qui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ratione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voluptatem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sequi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nesciunt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neque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porro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quisquam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est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, qui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dolorem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ipsum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quia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dolor sit,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amet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consectetur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adipisci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velit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sed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quia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non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numquam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eius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modi</w:t>
                  </w:r>
                  <w:proofErr w:type="spellEnd"/>
                  <w:r w:rsidRPr="00362007">
                    <w:rPr>
                      <w:rStyle w:val="sowc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rStyle w:val="howc"/>
                      <w:sz w:val="26"/>
                      <w:szCs w:val="26"/>
                      <w:lang w:val="en-US"/>
                    </w:rPr>
                    <w:t>tempora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incidunt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,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ut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labore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et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dolore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magnam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aliquam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quaerat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voluptatem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. </w:t>
                  </w:r>
                  <w:proofErr w:type="spellStart"/>
                  <w:proofErr w:type="gramStart"/>
                  <w:r w:rsidRPr="00362007">
                    <w:rPr>
                      <w:sz w:val="26"/>
                      <w:szCs w:val="26"/>
                      <w:lang w:val="en-US"/>
                    </w:rPr>
                    <w:t>ut</w:t>
                  </w:r>
                  <w:proofErr w:type="spellEnd"/>
                  <w:proofErr w:type="gram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enim</w:t>
                  </w:r>
                  <w:proofErr w:type="spellEnd"/>
                  <w:r w:rsidRPr="00362007">
                    <w:rPr>
                      <w:sz w:val="26"/>
                      <w:szCs w:val="26"/>
                      <w:lang w:val="en-US"/>
                    </w:rPr>
                    <w:t xml:space="preserve"> ad minima </w:t>
                  </w:r>
                  <w:proofErr w:type="spellStart"/>
                  <w:r w:rsidRPr="00362007">
                    <w:rPr>
                      <w:sz w:val="26"/>
                      <w:szCs w:val="26"/>
                      <w:lang w:val="en-US"/>
                    </w:rPr>
                    <w:t>veniam</w:t>
                  </w:r>
                  <w:proofErr w:type="spellEnd"/>
                  <w:r w:rsidR="00B62F80" w:rsidRPr="00362007">
                    <w:rPr>
                      <w:sz w:val="26"/>
                      <w:szCs w:val="26"/>
                      <w:lang w:val="en-US"/>
                    </w:rPr>
                    <w:t>.</w:t>
                  </w:r>
                </w:p>
                <w:p w:rsidR="00BE34C5" w:rsidRPr="00362007" w:rsidRDefault="00BE34C5" w:rsidP="002D2E2F">
                  <w:pPr>
                    <w:pStyle w:val="My"/>
                    <w:jc w:val="both"/>
                    <w:rPr>
                      <w:rStyle w:val="sowc"/>
                      <w:sz w:val="26"/>
                      <w:szCs w:val="26"/>
                      <w:lang w:val="en-US"/>
                    </w:rPr>
                  </w:pPr>
                </w:p>
              </w:txbxContent>
            </v:textbox>
            <w10:wrap anchory="page"/>
          </v:shape>
        </w:pict>
      </w: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31154C" w:rsidRDefault="0031154C" w:rsidP="0065314E">
      <w:pPr>
        <w:tabs>
          <w:tab w:val="left" w:pos="3300"/>
        </w:tabs>
        <w:rPr>
          <w:lang w:val="en-US"/>
        </w:rPr>
      </w:pPr>
      <w:r>
        <w:rPr>
          <w:noProof/>
          <w:lang w:val="en-US" w:eastAsia="zh-TW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3307080</wp:posOffset>
            </wp:positionV>
            <wp:extent cx="7886700" cy="2743200"/>
            <wp:effectExtent l="19050" t="0" r="0" b="0"/>
            <wp:wrapNone/>
            <wp:docPr id="135" name="圖片 13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314E" w:rsidRPr="0086678C">
        <w:rPr>
          <w:lang w:val="en-US"/>
        </w:rPr>
        <w:tab/>
      </w:r>
    </w:p>
    <w:p w:rsidR="00664743" w:rsidRPr="0086678C" w:rsidRDefault="0031154C" w:rsidP="0065314E">
      <w:pPr>
        <w:tabs>
          <w:tab w:val="left" w:pos="3300"/>
        </w:tabs>
        <w:rPr>
          <w:lang w:val="en-US"/>
        </w:rPr>
      </w:pPr>
      <w:r>
        <w:rPr>
          <w:lang w:val="en-US"/>
        </w:rPr>
        <w:br w:type="page"/>
      </w:r>
    </w:p>
    <w:sectPr w:rsidR="00664743" w:rsidRPr="0086678C" w:rsidSect="002D2E2F">
      <w:headerReference w:type="default" r:id="rId10"/>
      <w:footerReference w:type="even" r:id="rId11"/>
      <w:footerReference w:type="default" r:id="rId12"/>
      <w:pgSz w:w="11906" w:h="16838"/>
      <w:pgMar w:top="0" w:right="26" w:bottom="0" w:left="0" w:header="708" w:footer="37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300" w:rsidRDefault="004E7300">
      <w:r>
        <w:separator/>
      </w:r>
    </w:p>
  </w:endnote>
  <w:endnote w:type="continuationSeparator" w:id="0">
    <w:p w:rsidR="004E7300" w:rsidRDefault="004E73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hunkFive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utura LT Book">
    <w:altName w:val="Segoe Script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0AA" w:rsidRDefault="0031154C">
    <w:pPr>
      <w:pStyle w:val="a4"/>
    </w:pPr>
    <w:r>
      <w:rPr>
        <w:rFonts w:ascii="Verdana" w:hAnsi="Verdana"/>
        <w:noProof/>
        <w:lang w:val="en-US" w:eastAsia="zh-TW"/>
      </w:rPr>
      <w:drawing>
        <wp:inline distT="0" distB="0" distL="0" distR="0">
          <wp:extent cx="7543800" cy="2533650"/>
          <wp:effectExtent l="19050" t="0" r="0" b="0"/>
          <wp:docPr id="1" name="圖片 1" descr="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2533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Verdana" w:hAnsi="Verdana"/>
        <w:noProof/>
        <w:lang w:val="en-US" w:eastAsia="zh-TW"/>
      </w:rPr>
      <w:drawing>
        <wp:inline distT="0" distB="0" distL="0" distR="0">
          <wp:extent cx="7448550" cy="7486650"/>
          <wp:effectExtent l="19050" t="0" r="0" b="0"/>
          <wp:docPr id="2" name="圖片 2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0" cy="7486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41F" w:rsidRPr="00B3059B" w:rsidRDefault="00664743" w:rsidP="002D2E2F">
    <w:pPr>
      <w:pStyle w:val="a4"/>
      <w:tabs>
        <w:tab w:val="clear" w:pos="4677"/>
        <w:tab w:val="center" w:pos="2160"/>
      </w:tabs>
      <w:ind w:left="540" w:right="540"/>
      <w:jc w:val="right"/>
      <w:rPr>
        <w:rFonts w:ascii="Verdana" w:hAnsi="Verdana"/>
        <w:noProof/>
        <w:lang w:val="en-US"/>
      </w:rPr>
    </w:pPr>
    <w:r w:rsidRPr="00B3059B">
      <w:rPr>
        <w:rFonts w:ascii="Verdana" w:hAnsi="Verdana"/>
        <w:noProof/>
        <w:lang w:val="en-US"/>
      </w:rPr>
      <w:pict>
        <v:line id="_x0000_s2055" style="position:absolute;left:0;text-align:left;z-index:251657728" from="18pt,-9.7pt" to="8in,-9.7pt"/>
      </w:pict>
    </w:r>
    <w:r w:rsidRPr="00B3059B">
      <w:rPr>
        <w:rFonts w:ascii="Verdana" w:hAnsi="Verdana"/>
        <w:noProof/>
        <w:lang w:val="en-US"/>
      </w:rPr>
      <w:t xml:space="preserve"> </w:t>
    </w:r>
    <w:r w:rsidRPr="00B3059B">
      <w:rPr>
        <w:rFonts w:ascii="Verdana" w:hAnsi="Verdana"/>
        <w:noProof/>
        <w:lang w:val="en-US"/>
      </w:rPr>
      <w:fldChar w:fldCharType="begin"/>
    </w:r>
    <w:r w:rsidRPr="00B3059B">
      <w:rPr>
        <w:rFonts w:ascii="Verdana" w:hAnsi="Verdana"/>
        <w:noProof/>
        <w:lang w:val="en-US"/>
      </w:rPr>
      <w:instrText xml:space="preserve"> PAGE </w:instrText>
    </w:r>
    <w:r w:rsidRPr="00B3059B">
      <w:rPr>
        <w:rFonts w:ascii="Verdana" w:hAnsi="Verdana"/>
        <w:noProof/>
        <w:lang w:val="en-US"/>
      </w:rPr>
      <w:fldChar w:fldCharType="separate"/>
    </w:r>
    <w:r w:rsidR="00896C7E">
      <w:rPr>
        <w:rFonts w:ascii="Verdana" w:hAnsi="Verdana"/>
        <w:noProof/>
        <w:lang w:val="en-US"/>
      </w:rPr>
      <w:t>3</w:t>
    </w:r>
    <w:r w:rsidRPr="00B3059B">
      <w:rPr>
        <w:rFonts w:ascii="Verdana" w:hAnsi="Verdana"/>
        <w:noProof/>
        <w:lang w:val="en-US"/>
      </w:rPr>
      <w:fldChar w:fldCharType="end"/>
    </w:r>
    <w:r w:rsidRPr="00B3059B">
      <w:rPr>
        <w:rFonts w:ascii="Verdana" w:hAnsi="Verdana"/>
        <w:noProof/>
        <w:lang w:val="en-US"/>
      </w:rPr>
      <w:t xml:space="preserve"> </w:t>
    </w:r>
  </w:p>
  <w:p w:rsidR="002D2E2F" w:rsidRPr="00B3059B" w:rsidRDefault="002D2E2F" w:rsidP="002D2E2F">
    <w:pPr>
      <w:pStyle w:val="a4"/>
      <w:tabs>
        <w:tab w:val="clear" w:pos="4677"/>
        <w:tab w:val="center" w:pos="2160"/>
      </w:tabs>
      <w:ind w:left="540" w:right="540"/>
      <w:rPr>
        <w:rFonts w:ascii="Verdana" w:hAnsi="Verdana"/>
        <w:lang w:val="en-US"/>
      </w:rPr>
    </w:pPr>
    <w:r w:rsidRPr="00B3059B">
      <w:rPr>
        <w:rFonts w:ascii="Verdana" w:hAnsi="Verdana" w:cs="Arial"/>
        <w:color w:val="000000"/>
        <w:lang w:val="en-US"/>
      </w:rPr>
      <w:t>Document Name</w:t>
    </w:r>
    <w:r w:rsidRPr="00B3059B">
      <w:rPr>
        <w:rFonts w:ascii="Verdana" w:hAnsi="Verdana" w:cs="Arial"/>
        <w:color w:val="000000"/>
        <w:lang w:val="en-US"/>
      </w:rPr>
      <w:br/>
      <w:t>Your Company Name (C) Copyright (Print Date) All Rights Reserved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300" w:rsidRDefault="004E7300">
      <w:r>
        <w:separator/>
      </w:r>
    </w:p>
  </w:footnote>
  <w:footnote w:type="continuationSeparator" w:id="0">
    <w:p w:rsidR="004E7300" w:rsidRDefault="004E73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E2F" w:rsidRPr="00B3059B" w:rsidRDefault="002D2E2F" w:rsidP="002D2E2F">
    <w:pPr>
      <w:pStyle w:val="a3"/>
      <w:ind w:left="54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attachedTemplate r:id="rId1"/>
  <w:stylePaneFormatFilter w:val="3F01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45707"/>
    <w:rsid w:val="000A0B9C"/>
    <w:rsid w:val="000F2C46"/>
    <w:rsid w:val="00170756"/>
    <w:rsid w:val="00195032"/>
    <w:rsid w:val="001A17BC"/>
    <w:rsid w:val="00277ADB"/>
    <w:rsid w:val="00294D92"/>
    <w:rsid w:val="002B2992"/>
    <w:rsid w:val="002B5F14"/>
    <w:rsid w:val="002D2E2F"/>
    <w:rsid w:val="0031154C"/>
    <w:rsid w:val="00362007"/>
    <w:rsid w:val="00396B16"/>
    <w:rsid w:val="003A113E"/>
    <w:rsid w:val="003C37AF"/>
    <w:rsid w:val="003D05DF"/>
    <w:rsid w:val="003F0D1D"/>
    <w:rsid w:val="003F320B"/>
    <w:rsid w:val="0041529B"/>
    <w:rsid w:val="004358E4"/>
    <w:rsid w:val="004400AA"/>
    <w:rsid w:val="0044668B"/>
    <w:rsid w:val="00455F00"/>
    <w:rsid w:val="004A1BF1"/>
    <w:rsid w:val="004A61C2"/>
    <w:rsid w:val="004A73BF"/>
    <w:rsid w:val="004E7300"/>
    <w:rsid w:val="004F6FD5"/>
    <w:rsid w:val="005054D2"/>
    <w:rsid w:val="00576B6C"/>
    <w:rsid w:val="005A4092"/>
    <w:rsid w:val="005D5995"/>
    <w:rsid w:val="00613870"/>
    <w:rsid w:val="00620AD1"/>
    <w:rsid w:val="0065314E"/>
    <w:rsid w:val="00664743"/>
    <w:rsid w:val="006B053E"/>
    <w:rsid w:val="006F12E7"/>
    <w:rsid w:val="00741A8F"/>
    <w:rsid w:val="00752C71"/>
    <w:rsid w:val="00785EF6"/>
    <w:rsid w:val="00786F87"/>
    <w:rsid w:val="007A0587"/>
    <w:rsid w:val="007C4757"/>
    <w:rsid w:val="007D465E"/>
    <w:rsid w:val="007D5AC1"/>
    <w:rsid w:val="00815DCC"/>
    <w:rsid w:val="0082708D"/>
    <w:rsid w:val="00853A9B"/>
    <w:rsid w:val="0086678C"/>
    <w:rsid w:val="00892EFF"/>
    <w:rsid w:val="00896C7E"/>
    <w:rsid w:val="008D5AE9"/>
    <w:rsid w:val="008F7978"/>
    <w:rsid w:val="009106BB"/>
    <w:rsid w:val="00911927"/>
    <w:rsid w:val="00916CC1"/>
    <w:rsid w:val="00961B47"/>
    <w:rsid w:val="009E3D01"/>
    <w:rsid w:val="00A1321B"/>
    <w:rsid w:val="00A14358"/>
    <w:rsid w:val="00A23F6B"/>
    <w:rsid w:val="00A37E8F"/>
    <w:rsid w:val="00A80198"/>
    <w:rsid w:val="00B3059B"/>
    <w:rsid w:val="00B30918"/>
    <w:rsid w:val="00B56D36"/>
    <w:rsid w:val="00B62F80"/>
    <w:rsid w:val="00BE34C5"/>
    <w:rsid w:val="00C311E2"/>
    <w:rsid w:val="00C31C2F"/>
    <w:rsid w:val="00C85598"/>
    <w:rsid w:val="00C875D7"/>
    <w:rsid w:val="00CA39BC"/>
    <w:rsid w:val="00CC60F6"/>
    <w:rsid w:val="00D278F8"/>
    <w:rsid w:val="00D445E4"/>
    <w:rsid w:val="00DC7CF2"/>
    <w:rsid w:val="00DE5A67"/>
    <w:rsid w:val="00E041F2"/>
    <w:rsid w:val="00E55666"/>
    <w:rsid w:val="00EB36E5"/>
    <w:rsid w:val="00ED41D4"/>
    <w:rsid w:val="00F0441F"/>
    <w:rsid w:val="00F1727F"/>
    <w:rsid w:val="00F406CE"/>
    <w:rsid w:val="00F45707"/>
    <w:rsid w:val="00F731CA"/>
    <w:rsid w:val="00FB435D"/>
    <w:rsid w:val="00FE6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uk-UA" w:eastAsia="ko-KR"/>
    </w:rPr>
  </w:style>
  <w:style w:type="paragraph" w:styleId="1">
    <w:name w:val="heading 1"/>
    <w:basedOn w:val="a"/>
    <w:next w:val="a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0">
    <w:name w:val="Стиль1"/>
    <w:basedOn w:val="a"/>
    <w:rsid w:val="00D278F8"/>
  </w:style>
  <w:style w:type="paragraph" w:styleId="a3">
    <w:name w:val="header"/>
    <w:basedOn w:val="a"/>
    <w:rsid w:val="007D5AC1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a0"/>
    <w:rsid w:val="001A17BC"/>
  </w:style>
  <w:style w:type="character" w:customStyle="1" w:styleId="howc">
    <w:name w:val="howc"/>
    <w:basedOn w:val="a0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a5">
    <w:name w:val="Hyperlink"/>
    <w:basedOn w:val="a0"/>
    <w:rsid w:val="00170756"/>
    <w:rPr>
      <w:color w:val="0000FF"/>
      <w:u w:val="single"/>
    </w:rPr>
  </w:style>
  <w:style w:type="paragraph" w:customStyle="1" w:styleId="MyHeadtitle">
    <w:name w:val="My Head title"/>
    <w:basedOn w:val="1"/>
    <w:rsid w:val="004F6FD5"/>
    <w:rPr>
      <w:rFonts w:ascii="Verdana" w:hAnsi="Verdana"/>
      <w:sz w:val="36"/>
      <w:lang w:val="en-US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a6">
    <w:name w:val="page number"/>
    <w:basedOn w:val="a0"/>
    <w:rsid w:val="00F044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%20anny\Desktop\&#22823;&#23560;&#20316;&#26989;\&#20225;&#21123;&#26360;\w12732\template-word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template-word</Template>
  <TotalTime>336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PowerPoint Template</vt:lpstr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creator>liu anny</dc:creator>
  <cp:lastModifiedBy>liu anny</cp:lastModifiedBy>
  <cp:revision>3</cp:revision>
  <dcterms:created xsi:type="dcterms:W3CDTF">2021-08-09T06:43:00Z</dcterms:created>
  <dcterms:modified xsi:type="dcterms:W3CDTF">2021-08-09T12:19:00Z</dcterms:modified>
</cp:coreProperties>
</file>